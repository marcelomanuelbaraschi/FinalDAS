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98" w:rsidRPr="000F6895" w:rsidRDefault="00BF3398" w:rsidP="00BF3398">
      <w:pPr>
        <w:pStyle w:val="Sangradetextonormal"/>
        <w:ind w:left="0"/>
        <w:jc w:val="both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r w:rsidRPr="000F6895">
        <w:rPr>
          <w:rFonts w:ascii="Calibri" w:hAnsi="Calibri" w:cs="Calibri"/>
          <w:bCs w:val="0"/>
          <w:smallCaps/>
          <w:spacing w:val="20"/>
          <w:sz w:val="22"/>
          <w:szCs w:val="22"/>
        </w:rPr>
        <w:t>Control de Cambios</w:t>
      </w:r>
    </w:p>
    <w:p w:rsidR="00BF3398" w:rsidRPr="000F6895" w:rsidRDefault="00BF3398" w:rsidP="00BF3398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BF3398" w:rsidRPr="000F6895" w:rsidTr="000E0548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0F6895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rPr>
                <w:rFonts w:cs="Calibri"/>
                <w:smallCaps/>
                <w:sz w:val="20"/>
                <w:szCs w:val="20"/>
              </w:rPr>
            </w:pPr>
            <w:r w:rsidRPr="000F6895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rPr>
                <w:rFonts w:cs="Calibri"/>
                <w:smallCaps/>
                <w:sz w:val="20"/>
                <w:szCs w:val="20"/>
              </w:rPr>
            </w:pPr>
            <w:r w:rsidRPr="000F6895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rPr>
                <w:rFonts w:cs="Calibri"/>
                <w:smallCaps/>
                <w:sz w:val="20"/>
                <w:szCs w:val="20"/>
              </w:rPr>
            </w:pPr>
            <w:r w:rsidRPr="000F6895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rPr>
                <w:rFonts w:cs="Calibri"/>
                <w:smallCaps/>
                <w:sz w:val="20"/>
                <w:szCs w:val="20"/>
              </w:rPr>
            </w:pPr>
            <w:r w:rsidRPr="000F6895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BF3398" w:rsidRPr="000F6895" w:rsidTr="000E0548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398" w:rsidRPr="000F6895" w:rsidRDefault="00BF3398" w:rsidP="000E0548">
            <w:pPr>
              <w:rPr>
                <w:rFonts w:cs="Calibri"/>
                <w:sz w:val="20"/>
                <w:szCs w:val="20"/>
              </w:rPr>
            </w:pPr>
          </w:p>
        </w:tc>
      </w:tr>
    </w:tbl>
    <w:p w:rsidR="00D93344" w:rsidRPr="000F6895" w:rsidRDefault="00D93344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:rsidR="000F6895" w:rsidRPr="005C49A3" w:rsidRDefault="00D93344" w:rsidP="00707662">
      <w:pPr>
        <w:jc w:val="center"/>
        <w:rPr>
          <w:rFonts w:ascii="Calibri Light" w:hAnsi="Calibri Light" w:cs="Calibri Light"/>
          <w:b/>
          <w:sz w:val="32"/>
          <w:szCs w:val="32"/>
        </w:rPr>
      </w:pPr>
      <w:r w:rsidRPr="003639C5">
        <w:br w:type="page"/>
      </w:r>
      <w:r w:rsidR="000F6895" w:rsidRPr="005C49A3">
        <w:rPr>
          <w:rFonts w:ascii="Calibri Light" w:hAnsi="Calibri Light" w:cs="Calibri Light"/>
          <w:b/>
          <w:sz w:val="32"/>
          <w:szCs w:val="32"/>
        </w:rPr>
        <w:lastRenderedPageBreak/>
        <w:t>Tabla de Contenido</w:t>
      </w:r>
    </w:p>
    <w:p w:rsidR="00707662" w:rsidRPr="00707662" w:rsidRDefault="00707662" w:rsidP="00707662">
      <w:pPr>
        <w:jc w:val="center"/>
        <w:rPr>
          <w:b/>
          <w:szCs w:val="22"/>
        </w:rPr>
      </w:pPr>
    </w:p>
    <w:p w:rsidR="00707662" w:rsidRPr="005C49A3" w:rsidRDefault="000F6895">
      <w:pPr>
        <w:pStyle w:val="TDC1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7909396" w:history="1">
        <w:r w:rsidR="00707662" w:rsidRPr="00415682">
          <w:rPr>
            <w:rStyle w:val="Hipervnculo"/>
            <w:noProof/>
          </w:rPr>
          <w:t>Introducción</w:t>
        </w:r>
        <w:r w:rsidR="00707662">
          <w:rPr>
            <w:noProof/>
            <w:webHidden/>
          </w:rPr>
          <w:tab/>
        </w:r>
        <w:r w:rsidR="00707662">
          <w:rPr>
            <w:noProof/>
            <w:webHidden/>
          </w:rPr>
          <w:fldChar w:fldCharType="begin"/>
        </w:r>
        <w:r w:rsidR="00707662">
          <w:rPr>
            <w:noProof/>
            <w:webHidden/>
          </w:rPr>
          <w:instrText xml:space="preserve"> PAGEREF _Toc497909396 \h </w:instrText>
        </w:r>
        <w:r w:rsidR="00707662">
          <w:rPr>
            <w:noProof/>
            <w:webHidden/>
          </w:rPr>
        </w:r>
        <w:r w:rsidR="00707662">
          <w:rPr>
            <w:noProof/>
            <w:webHidden/>
          </w:rPr>
          <w:fldChar w:fldCharType="separate"/>
        </w:r>
        <w:r w:rsidR="008E110B">
          <w:rPr>
            <w:noProof/>
            <w:webHidden/>
          </w:rPr>
          <w:t>2</w:t>
        </w:r>
        <w:r w:rsidR="00707662">
          <w:rPr>
            <w:noProof/>
            <w:webHidden/>
          </w:rPr>
          <w:fldChar w:fldCharType="end"/>
        </w:r>
      </w:hyperlink>
    </w:p>
    <w:p w:rsidR="00707662" w:rsidRPr="005C49A3" w:rsidRDefault="005C49A3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9397" w:history="1">
        <w:r w:rsidR="00707662" w:rsidRPr="00415682">
          <w:rPr>
            <w:rStyle w:val="Hipervnculo"/>
            <w:noProof/>
          </w:rPr>
          <w:t>Objetivos del Documento</w:t>
        </w:r>
        <w:r w:rsidR="00707662">
          <w:rPr>
            <w:noProof/>
            <w:webHidden/>
          </w:rPr>
          <w:tab/>
        </w:r>
        <w:r w:rsidR="00707662">
          <w:rPr>
            <w:noProof/>
            <w:webHidden/>
          </w:rPr>
          <w:fldChar w:fldCharType="begin"/>
        </w:r>
        <w:r w:rsidR="00707662">
          <w:rPr>
            <w:noProof/>
            <w:webHidden/>
          </w:rPr>
          <w:instrText xml:space="preserve"> PAGEREF _Toc497909397 \h </w:instrText>
        </w:r>
        <w:r w:rsidR="00707662">
          <w:rPr>
            <w:noProof/>
            <w:webHidden/>
          </w:rPr>
        </w:r>
        <w:r w:rsidR="00707662">
          <w:rPr>
            <w:noProof/>
            <w:webHidden/>
          </w:rPr>
          <w:fldChar w:fldCharType="separate"/>
        </w:r>
        <w:r w:rsidR="008E110B">
          <w:rPr>
            <w:noProof/>
            <w:webHidden/>
          </w:rPr>
          <w:t>2</w:t>
        </w:r>
        <w:r w:rsidR="00707662">
          <w:rPr>
            <w:noProof/>
            <w:webHidden/>
          </w:rPr>
          <w:fldChar w:fldCharType="end"/>
        </w:r>
      </w:hyperlink>
    </w:p>
    <w:p w:rsidR="00707662" w:rsidRPr="005C49A3" w:rsidRDefault="005C49A3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9398" w:history="1">
        <w:r w:rsidR="00707662" w:rsidRPr="00415682">
          <w:rPr>
            <w:rStyle w:val="Hipervnculo"/>
            <w:noProof/>
          </w:rPr>
          <w:t>Definiciones y Abreviaturas</w:t>
        </w:r>
        <w:r w:rsidR="00707662">
          <w:rPr>
            <w:noProof/>
            <w:webHidden/>
          </w:rPr>
          <w:tab/>
        </w:r>
        <w:r w:rsidR="00707662">
          <w:rPr>
            <w:noProof/>
            <w:webHidden/>
          </w:rPr>
          <w:fldChar w:fldCharType="begin"/>
        </w:r>
        <w:r w:rsidR="00707662">
          <w:rPr>
            <w:noProof/>
            <w:webHidden/>
          </w:rPr>
          <w:instrText xml:space="preserve"> PAGEREF _Toc497909398 \h </w:instrText>
        </w:r>
        <w:r w:rsidR="00707662">
          <w:rPr>
            <w:noProof/>
            <w:webHidden/>
          </w:rPr>
        </w:r>
        <w:r w:rsidR="00707662">
          <w:rPr>
            <w:noProof/>
            <w:webHidden/>
          </w:rPr>
          <w:fldChar w:fldCharType="separate"/>
        </w:r>
        <w:r w:rsidR="008E110B">
          <w:rPr>
            <w:noProof/>
            <w:webHidden/>
          </w:rPr>
          <w:t>2</w:t>
        </w:r>
        <w:r w:rsidR="00707662">
          <w:rPr>
            <w:noProof/>
            <w:webHidden/>
          </w:rPr>
          <w:fldChar w:fldCharType="end"/>
        </w:r>
      </w:hyperlink>
    </w:p>
    <w:p w:rsidR="00707662" w:rsidRPr="005C49A3" w:rsidRDefault="005C49A3">
      <w:pPr>
        <w:pStyle w:val="TDC1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9399" w:history="1">
        <w:r w:rsidR="00707662" w:rsidRPr="00415682">
          <w:rPr>
            <w:rStyle w:val="Hipervnculo"/>
            <w:noProof/>
          </w:rPr>
          <w:t>Diagrama de Entidad-Relación</w:t>
        </w:r>
        <w:r w:rsidR="00707662">
          <w:rPr>
            <w:noProof/>
            <w:webHidden/>
          </w:rPr>
          <w:tab/>
        </w:r>
        <w:r w:rsidR="00707662">
          <w:rPr>
            <w:noProof/>
            <w:webHidden/>
          </w:rPr>
          <w:fldChar w:fldCharType="begin"/>
        </w:r>
        <w:r w:rsidR="00707662">
          <w:rPr>
            <w:noProof/>
            <w:webHidden/>
          </w:rPr>
          <w:instrText xml:space="preserve"> PAGEREF _Toc497909399 \h </w:instrText>
        </w:r>
        <w:r w:rsidR="00707662">
          <w:rPr>
            <w:noProof/>
            <w:webHidden/>
          </w:rPr>
        </w:r>
        <w:r w:rsidR="00707662">
          <w:rPr>
            <w:noProof/>
            <w:webHidden/>
          </w:rPr>
          <w:fldChar w:fldCharType="separate"/>
        </w:r>
        <w:r w:rsidR="008E110B">
          <w:rPr>
            <w:noProof/>
            <w:webHidden/>
          </w:rPr>
          <w:t>2</w:t>
        </w:r>
        <w:r w:rsidR="00707662">
          <w:rPr>
            <w:noProof/>
            <w:webHidden/>
          </w:rPr>
          <w:fldChar w:fldCharType="end"/>
        </w:r>
      </w:hyperlink>
    </w:p>
    <w:p w:rsidR="000F6895" w:rsidRDefault="000F6895">
      <w:r>
        <w:rPr>
          <w:b/>
          <w:bCs/>
        </w:rPr>
        <w:fldChar w:fldCharType="end"/>
      </w:r>
    </w:p>
    <w:p w:rsidR="000F289F" w:rsidRPr="000F6895" w:rsidRDefault="000F289F" w:rsidP="000F289F">
      <w:pPr>
        <w:rPr>
          <w:rFonts w:cs="Calibri"/>
          <w:szCs w:val="22"/>
        </w:rPr>
      </w:pPr>
    </w:p>
    <w:p w:rsidR="00BF3398" w:rsidRPr="003639C5" w:rsidRDefault="00BF3398" w:rsidP="003639C5">
      <w:pPr>
        <w:pStyle w:val="Ttulo1"/>
      </w:pPr>
      <w:r w:rsidRPr="003639C5">
        <w:br w:type="page"/>
      </w:r>
      <w:bookmarkStart w:id="0" w:name="_Toc497909242"/>
      <w:bookmarkStart w:id="1" w:name="_Toc497909396"/>
      <w:r w:rsidRPr="003639C5">
        <w:lastRenderedPageBreak/>
        <w:t>Introducción</w:t>
      </w:r>
      <w:bookmarkEnd w:id="0"/>
      <w:bookmarkEnd w:id="1"/>
    </w:p>
    <w:p w:rsidR="00BF3398" w:rsidRPr="000F6895" w:rsidRDefault="00BF3398" w:rsidP="00BF3398">
      <w:pPr>
        <w:rPr>
          <w:rFonts w:cs="Calibri"/>
          <w:szCs w:val="22"/>
        </w:rPr>
      </w:pPr>
    </w:p>
    <w:p w:rsidR="00BF3398" w:rsidRPr="003639C5" w:rsidRDefault="00BF3398" w:rsidP="003639C5">
      <w:pPr>
        <w:pStyle w:val="Ttulo2"/>
      </w:pPr>
      <w:bookmarkStart w:id="2" w:name="_Toc497909243"/>
      <w:bookmarkStart w:id="3" w:name="_Toc497909397"/>
      <w:r w:rsidRPr="003639C5">
        <w:t>Objetivos del Documento</w:t>
      </w:r>
      <w:bookmarkEnd w:id="2"/>
      <w:bookmarkEnd w:id="3"/>
    </w:p>
    <w:p w:rsidR="00BF3398" w:rsidRPr="000F6895" w:rsidRDefault="00BF3398" w:rsidP="00BF3398">
      <w:pPr>
        <w:rPr>
          <w:rFonts w:cs="Calibri"/>
          <w:szCs w:val="22"/>
        </w:rPr>
      </w:pPr>
    </w:p>
    <w:p w:rsidR="00BF3398" w:rsidRPr="000F6895" w:rsidRDefault="00BF3398" w:rsidP="00BF3398">
      <w:pPr>
        <w:rPr>
          <w:rFonts w:cs="Calibri"/>
          <w:szCs w:val="22"/>
        </w:rPr>
      </w:pPr>
    </w:p>
    <w:p w:rsidR="00BF3398" w:rsidRPr="000F6895" w:rsidRDefault="00BF3398" w:rsidP="00BF3398">
      <w:pPr>
        <w:rPr>
          <w:rFonts w:cs="Calibri"/>
          <w:szCs w:val="22"/>
        </w:rPr>
      </w:pPr>
      <w:bookmarkStart w:id="4" w:name="_GoBack"/>
      <w:bookmarkEnd w:id="4"/>
    </w:p>
    <w:p w:rsidR="00BF3398" w:rsidRPr="000F6895" w:rsidRDefault="00BF3398" w:rsidP="00BF3398">
      <w:pPr>
        <w:rPr>
          <w:rFonts w:cs="Calibri"/>
          <w:szCs w:val="22"/>
        </w:rPr>
      </w:pPr>
    </w:p>
    <w:p w:rsidR="00BF3398" w:rsidRPr="003639C5" w:rsidRDefault="00BF3398" w:rsidP="003639C5">
      <w:pPr>
        <w:pStyle w:val="Ttulo2"/>
      </w:pPr>
      <w:bookmarkStart w:id="5" w:name="_Toc497909244"/>
      <w:bookmarkStart w:id="6" w:name="_Toc497909398"/>
      <w:r w:rsidRPr="003639C5">
        <w:t>Definiciones y Abreviaturas</w:t>
      </w:r>
      <w:bookmarkEnd w:id="5"/>
      <w:bookmarkEnd w:id="6"/>
    </w:p>
    <w:p w:rsidR="00BF3398" w:rsidRPr="000F6895" w:rsidRDefault="00BF3398" w:rsidP="00BF3398">
      <w:pPr>
        <w:rPr>
          <w:rFonts w:cs="Calibri"/>
          <w:szCs w:val="22"/>
        </w:rPr>
      </w:pPr>
    </w:p>
    <w:p w:rsidR="00BF3398" w:rsidRPr="000F6895" w:rsidRDefault="00BF3398" w:rsidP="00BF3398">
      <w:pPr>
        <w:rPr>
          <w:rFonts w:cs="Calibri"/>
          <w:szCs w:val="22"/>
        </w:rPr>
      </w:pPr>
    </w:p>
    <w:p w:rsidR="00BF3398" w:rsidRPr="000F6895" w:rsidRDefault="00BF3398" w:rsidP="00BF3398">
      <w:pPr>
        <w:rPr>
          <w:rFonts w:cs="Calibri"/>
          <w:szCs w:val="22"/>
        </w:rPr>
      </w:pPr>
    </w:p>
    <w:p w:rsidR="00BF3398" w:rsidRPr="000F6895" w:rsidRDefault="00BF3398" w:rsidP="00BF3398">
      <w:pPr>
        <w:rPr>
          <w:rFonts w:cs="Calibri"/>
          <w:szCs w:val="22"/>
        </w:rPr>
      </w:pPr>
    </w:p>
    <w:p w:rsidR="00BF3398" w:rsidRDefault="00BF3398" w:rsidP="003639C5">
      <w:pPr>
        <w:pStyle w:val="Ttulo1"/>
      </w:pPr>
      <w:bookmarkStart w:id="7" w:name="_Toc497909245"/>
      <w:bookmarkStart w:id="8" w:name="_Toc497909399"/>
      <w:r w:rsidRPr="003639C5">
        <w:t>Diagrama de Entidad-Relación</w:t>
      </w:r>
      <w:bookmarkEnd w:id="7"/>
      <w:bookmarkEnd w:id="8"/>
    </w:p>
    <w:p w:rsidR="008E110B" w:rsidRDefault="008E110B" w:rsidP="008E110B"/>
    <w:p w:rsidR="008E110B" w:rsidRDefault="008E110B" w:rsidP="008E110B">
      <w:r>
        <w:t>Diagrama de base de datos de Cadena</w:t>
      </w:r>
    </w:p>
    <w:p w:rsidR="008E110B" w:rsidRDefault="00C644C2" w:rsidP="008E11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1.45pt;height:278.85pt">
            <v:imagedata r:id="rId8" o:title=""/>
          </v:shape>
        </w:pict>
      </w:r>
    </w:p>
    <w:p w:rsidR="008E110B" w:rsidRDefault="008E110B" w:rsidP="008E110B"/>
    <w:p w:rsidR="008E110B" w:rsidRPr="008E110B" w:rsidRDefault="008E110B" w:rsidP="008E110B">
      <w:r>
        <w:t>Diagrama de base de datos de INDEC</w:t>
      </w:r>
    </w:p>
    <w:p w:rsidR="00BF3398" w:rsidRPr="000F6895" w:rsidRDefault="008E110B" w:rsidP="00BF3398">
      <w:pPr>
        <w:rPr>
          <w:rFonts w:cs="Calibri"/>
          <w:szCs w:val="22"/>
        </w:rPr>
      </w:pPr>
      <w:r>
        <w:rPr>
          <w:rFonts w:cs="Calibri"/>
          <w:szCs w:val="22"/>
        </w:rPr>
        <w:lastRenderedPageBreak/>
        <w:pict>
          <v:shape id="_x0000_i1026" type="#_x0000_t75" style="width:516.35pt;height:262.2pt">
            <v:imagedata r:id="rId9" o:title=""/>
          </v:shape>
        </w:pict>
      </w:r>
    </w:p>
    <w:sectPr w:rsidR="00BF3398" w:rsidRPr="000F6895">
      <w:headerReference w:type="default" r:id="rId10"/>
      <w:footerReference w:type="even" r:id="rId11"/>
      <w:footerReference w:type="default" r:id="rId12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9A3" w:rsidRDefault="005C49A3">
      <w:r>
        <w:separator/>
      </w:r>
    </w:p>
  </w:endnote>
  <w:endnote w:type="continuationSeparator" w:id="0">
    <w:p w:rsidR="005C49A3" w:rsidRDefault="005C4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9CD" w:rsidRDefault="008B09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09CD" w:rsidRDefault="008B09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9CD" w:rsidRPr="003639C5" w:rsidRDefault="008B09CD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3639C5">
      <w:rPr>
        <w:rStyle w:val="Nmerodepgina"/>
        <w:sz w:val="20"/>
        <w:szCs w:val="20"/>
      </w:rPr>
      <w:t xml:space="preserve">Página </w:t>
    </w:r>
    <w:r w:rsidRPr="003639C5">
      <w:rPr>
        <w:rStyle w:val="Nmerodepgina"/>
        <w:sz w:val="20"/>
        <w:szCs w:val="20"/>
      </w:rPr>
      <w:fldChar w:fldCharType="begin"/>
    </w:r>
    <w:r w:rsidRPr="003639C5">
      <w:rPr>
        <w:rStyle w:val="Nmerodepgina"/>
        <w:sz w:val="20"/>
        <w:szCs w:val="20"/>
      </w:rPr>
      <w:instrText xml:space="preserve">PAGE  </w:instrText>
    </w:r>
    <w:r w:rsidRPr="003639C5">
      <w:rPr>
        <w:rStyle w:val="Nmerodepgina"/>
        <w:sz w:val="20"/>
        <w:szCs w:val="20"/>
      </w:rPr>
      <w:fldChar w:fldCharType="separate"/>
    </w:r>
    <w:r w:rsidR="00C644C2">
      <w:rPr>
        <w:rStyle w:val="Nmerodepgina"/>
        <w:noProof/>
        <w:sz w:val="20"/>
        <w:szCs w:val="20"/>
      </w:rPr>
      <w:t>3</w:t>
    </w:r>
    <w:r w:rsidRPr="003639C5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8B09CD" w:rsidRPr="000F6895">
      <w:tc>
        <w:tcPr>
          <w:tcW w:w="3490" w:type="dxa"/>
        </w:tcPr>
        <w:p w:rsidR="008B09CD" w:rsidRPr="000F6895" w:rsidRDefault="00C73B79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r w:rsidRPr="000F6895">
            <w:rPr>
              <w:sz w:val="20"/>
              <w:szCs w:val="20"/>
              <w:lang w:val="en-US"/>
            </w:rPr>
            <w:t>Confidencial</w:t>
          </w:r>
        </w:p>
      </w:tc>
      <w:tc>
        <w:tcPr>
          <w:tcW w:w="2700" w:type="dxa"/>
        </w:tcPr>
        <w:p w:rsidR="008B09CD" w:rsidRPr="000F6895" w:rsidRDefault="008B09CD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:rsidR="008B09CD" w:rsidRPr="000F6895" w:rsidRDefault="008B09CD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0F6895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9A3" w:rsidRDefault="005C49A3">
      <w:r>
        <w:separator/>
      </w:r>
    </w:p>
  </w:footnote>
  <w:footnote w:type="continuationSeparator" w:id="0">
    <w:p w:rsidR="005C49A3" w:rsidRDefault="005C4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C62CC3" w:rsidRPr="000F6895" w:rsidTr="00821C2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C62CC3" w:rsidRPr="003639C5" w:rsidRDefault="00C62CC3" w:rsidP="00C62CC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 w:rsidRPr="000F6895">
            <w:rPr>
              <w:sz w:val="20"/>
              <w:szCs w:val="20"/>
            </w:rPr>
            <w:fldChar w:fldCharType="begin"/>
          </w:r>
          <w:r w:rsidRPr="000F6895">
            <w:rPr>
              <w:sz w:val="20"/>
              <w:szCs w:val="20"/>
            </w:rPr>
            <w:instrText xml:space="preserve"> INCLUDEPICTURE "http://miubp-pg.ubp.edu.ar/media/login_logo.gif" \* MERGEFORMATINET </w:instrText>
          </w:r>
          <w:r w:rsidRPr="000F6895">
            <w:rPr>
              <w:sz w:val="20"/>
              <w:szCs w:val="20"/>
            </w:rPr>
            <w:fldChar w:fldCharType="separate"/>
          </w:r>
          <w:r w:rsidR="005C49A3">
            <w:rPr>
              <w:sz w:val="20"/>
              <w:szCs w:val="20"/>
            </w:rPr>
            <w:fldChar w:fldCharType="begin"/>
          </w:r>
          <w:r w:rsidR="005C49A3">
            <w:rPr>
              <w:sz w:val="20"/>
              <w:szCs w:val="20"/>
            </w:rPr>
            <w:instrText xml:space="preserve"> </w:instrText>
          </w:r>
          <w:r w:rsidR="005C49A3">
            <w:rPr>
              <w:sz w:val="20"/>
              <w:szCs w:val="20"/>
            </w:rPr>
            <w:instrText>INCLUDEPICTURE  "http://miubp-pg.ubp.edu.ar/media/login_logo.gif" \* MERGEFORMATINET</w:instrText>
          </w:r>
          <w:r w:rsidR="005C49A3">
            <w:rPr>
              <w:sz w:val="20"/>
              <w:szCs w:val="20"/>
            </w:rPr>
            <w:instrText xml:space="preserve"> </w:instrText>
          </w:r>
          <w:r w:rsidR="005C49A3">
            <w:rPr>
              <w:sz w:val="20"/>
              <w:szCs w:val="20"/>
            </w:rPr>
            <w:fldChar w:fldCharType="separate"/>
          </w:r>
          <w:r w:rsidR="005C49A3">
            <w:rPr>
              <w:sz w:val="20"/>
              <w:szCs w:val="20"/>
            </w:rPr>
            <w:pict w14:anchorId="7203D7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Universidad Blas Pascal" style="width:44.05pt;height:61.25pt">
                <v:imagedata r:id="rId1" r:href="rId2"/>
              </v:shape>
            </w:pict>
          </w:r>
          <w:r w:rsidR="005C49A3">
            <w:rPr>
              <w:sz w:val="20"/>
              <w:szCs w:val="20"/>
            </w:rPr>
            <w:fldChar w:fldCharType="end"/>
          </w:r>
          <w:r w:rsidRPr="000F6895">
            <w:rPr>
              <w:sz w:val="20"/>
              <w:szCs w:val="20"/>
            </w:rPr>
            <w:fldChar w:fldCharType="end"/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>Ingeniería en Informática – Plan 2003</w:t>
          </w:r>
        </w:p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>Diseño Avanzado de Software – 10° Cuatrimestre</w:t>
          </w:r>
        </w:p>
      </w:tc>
    </w:tr>
    <w:tr w:rsidR="00C62CC3" w:rsidRPr="000F6895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2CC3" w:rsidRPr="000F6895" w:rsidRDefault="00C62CC3" w:rsidP="00C62CC3">
          <w:pPr>
            <w:jc w:val="center"/>
            <w:rPr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</w:p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  <w:u w:val="single"/>
            </w:rPr>
            <w:t>Proyecto</w:t>
          </w:r>
          <w:r w:rsidRPr="000F6895">
            <w:rPr>
              <w:smallCaps/>
              <w:sz w:val="20"/>
              <w:szCs w:val="20"/>
            </w:rPr>
            <w:t>:</w:t>
          </w:r>
        </w:p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</w:p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>Diagrama de Entidad-Relación</w:t>
          </w:r>
        </w:p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>Versión:</w:t>
          </w:r>
        </w:p>
        <w:p w:rsidR="00C62CC3" w:rsidRPr="000F6895" w:rsidRDefault="00C62CC3" w:rsidP="00C62CC3">
          <w:pPr>
            <w:rPr>
              <w:smallCaps/>
              <w:sz w:val="20"/>
              <w:szCs w:val="20"/>
            </w:rPr>
          </w:pPr>
          <w:r w:rsidRPr="000F6895">
            <w:rPr>
              <w:smallCaps/>
              <w:sz w:val="20"/>
              <w:szCs w:val="20"/>
            </w:rPr>
            <w:t xml:space="preserve">Vigencia: </w:t>
          </w:r>
        </w:p>
      </w:tc>
    </w:tr>
  </w:tbl>
  <w:p w:rsidR="008B09CD" w:rsidRDefault="008B09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5A2C"/>
    <w:multiLevelType w:val="hybridMultilevel"/>
    <w:tmpl w:val="6C3463FE"/>
    <w:lvl w:ilvl="0" w:tplc="85188602">
      <w:start w:val="3"/>
      <w:numFmt w:val="decimal"/>
      <w:lvlText w:val="(%1)"/>
      <w:lvlJc w:val="left"/>
      <w:pPr>
        <w:ind w:left="720" w:hanging="360"/>
      </w:pPr>
      <w:rPr>
        <w:rFonts w:ascii="Tahoma" w:hAnsi="Tahoma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D263E"/>
    <w:multiLevelType w:val="hybridMultilevel"/>
    <w:tmpl w:val="02CEE204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110B"/>
    <w:rsid w:val="0003465A"/>
    <w:rsid w:val="0008394E"/>
    <w:rsid w:val="000C7B21"/>
    <w:rsid w:val="000E0548"/>
    <w:rsid w:val="000E5D0C"/>
    <w:rsid w:val="000F289F"/>
    <w:rsid w:val="000F6895"/>
    <w:rsid w:val="001521F3"/>
    <w:rsid w:val="00152AAD"/>
    <w:rsid w:val="00161BE2"/>
    <w:rsid w:val="001A366A"/>
    <w:rsid w:val="001C351D"/>
    <w:rsid w:val="001D2DB7"/>
    <w:rsid w:val="001E5186"/>
    <w:rsid w:val="001F627C"/>
    <w:rsid w:val="00213DF1"/>
    <w:rsid w:val="003609D6"/>
    <w:rsid w:val="003639C5"/>
    <w:rsid w:val="003B3215"/>
    <w:rsid w:val="004720F9"/>
    <w:rsid w:val="004871E3"/>
    <w:rsid w:val="0057008F"/>
    <w:rsid w:val="005766F2"/>
    <w:rsid w:val="005C49A3"/>
    <w:rsid w:val="005E3FBB"/>
    <w:rsid w:val="006121C5"/>
    <w:rsid w:val="006B5BA2"/>
    <w:rsid w:val="00707662"/>
    <w:rsid w:val="00752305"/>
    <w:rsid w:val="007A22A0"/>
    <w:rsid w:val="007C1420"/>
    <w:rsid w:val="00821C21"/>
    <w:rsid w:val="00870690"/>
    <w:rsid w:val="008B09CD"/>
    <w:rsid w:val="008E110B"/>
    <w:rsid w:val="008F7892"/>
    <w:rsid w:val="0093401D"/>
    <w:rsid w:val="00963D4B"/>
    <w:rsid w:val="009E5E4E"/>
    <w:rsid w:val="00A215A4"/>
    <w:rsid w:val="00A912A3"/>
    <w:rsid w:val="00A93F3E"/>
    <w:rsid w:val="00AA4705"/>
    <w:rsid w:val="00B63845"/>
    <w:rsid w:val="00BF3398"/>
    <w:rsid w:val="00C47CCD"/>
    <w:rsid w:val="00C607C6"/>
    <w:rsid w:val="00C62CC3"/>
    <w:rsid w:val="00C644C2"/>
    <w:rsid w:val="00C73B79"/>
    <w:rsid w:val="00CD5382"/>
    <w:rsid w:val="00D410A6"/>
    <w:rsid w:val="00D93344"/>
    <w:rsid w:val="00DF4B2F"/>
    <w:rsid w:val="00E515DB"/>
    <w:rsid w:val="00EA4C9E"/>
    <w:rsid w:val="00ED0865"/>
    <w:rsid w:val="00F03B03"/>
    <w:rsid w:val="00F2654B"/>
    <w:rsid w:val="00F47C15"/>
    <w:rsid w:val="00F85E9A"/>
    <w:rsid w:val="00F8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  <w14:docId w14:val="1CB557DF"/>
  <w15:chartTrackingRefBased/>
  <w15:docId w15:val="{0B1FEF86-2603-45DA-A606-A621C1DC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9C5"/>
    <w:rPr>
      <w:rFonts w:ascii="Calibri" w:hAnsi="Calibri" w:cs="Tahoma"/>
      <w:sz w:val="22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3639C5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3639C5"/>
    <w:pPr>
      <w:keepNext/>
      <w:outlineLvl w:val="1"/>
    </w:pPr>
    <w:rPr>
      <w:b/>
      <w:bCs/>
      <w:spacing w:val="20"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table" w:styleId="Tablaconcuadrcula">
    <w:name w:val="Table Grid"/>
    <w:basedOn w:val="Tablanormal"/>
    <w:rsid w:val="001E5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0F289F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color w:val="2E74B5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0F289F"/>
  </w:style>
  <w:style w:type="paragraph" w:styleId="TDC2">
    <w:name w:val="toc 2"/>
    <w:basedOn w:val="Normal"/>
    <w:next w:val="Normal"/>
    <w:autoRedefine/>
    <w:uiPriority w:val="39"/>
    <w:rsid w:val="000F289F"/>
    <w:pPr>
      <w:ind w:left="160"/>
    </w:pPr>
  </w:style>
  <w:style w:type="paragraph" w:styleId="Ttulo">
    <w:name w:val="Title"/>
    <w:basedOn w:val="Normal"/>
    <w:next w:val="Normal"/>
    <w:link w:val="TtuloCar"/>
    <w:qFormat/>
    <w:rsid w:val="003639C5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3639C5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iubp-pg.ubp.edu.ar/media/login_logo.gif" TargetMode="External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DAS\Documentacion-del-Caso-de-Estudio\Documentaci&#243;n%20del%20Caso%20de%20Estudio\03-Diagrama%20de%20Entidad-Rel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FA11D-0B08-4D59-885D-7B0E8FCDE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03-Diagrama de Entidad-Relación.dotx</Template>
  <TotalTime>15</TotalTime>
  <Pages>4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650</CharactersWithSpaces>
  <SharedDoc>false</SharedDoc>
  <HLinks>
    <vt:vector size="24" baseType="variant"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_Toc435808466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_Toc435808465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_Toc435808464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_Toc435808463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Lenovo</dc:creator>
  <cp:keywords/>
  <dc:description/>
  <cp:lastModifiedBy>Andrés Rubiolo</cp:lastModifiedBy>
  <cp:revision>1</cp:revision>
  <cp:lastPrinted>2007-09-24T02:51:00Z</cp:lastPrinted>
  <dcterms:created xsi:type="dcterms:W3CDTF">2019-04-16T19:45:00Z</dcterms:created>
  <dcterms:modified xsi:type="dcterms:W3CDTF">2019-04-16T20:00:00Z</dcterms:modified>
</cp:coreProperties>
</file>